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7E9F" w14:textId="7C4B84C1" w:rsidR="00B06204" w:rsidRPr="00C02B39" w:rsidRDefault="00B06204" w:rsidP="00AA6AFC">
      <w:pPr>
        <w:pStyle w:val="perus"/>
        <w:rPr>
          <w:b/>
          <w:bCs/>
        </w:rPr>
      </w:pPr>
      <w:r w:rsidRPr="00C02B39">
        <w:rPr>
          <w:b/>
          <w:bCs/>
        </w:rPr>
        <w:t xml:space="preserve">Idea </w:t>
      </w:r>
      <w:proofErr w:type="spellStart"/>
      <w:r w:rsidRPr="00C02B39">
        <w:rPr>
          <w:b/>
          <w:bCs/>
        </w:rPr>
        <w:t>frontin</w:t>
      </w:r>
      <w:proofErr w:type="spellEnd"/>
      <w:r w:rsidRPr="00C02B39">
        <w:rPr>
          <w:b/>
          <w:bCs/>
        </w:rPr>
        <w:t xml:space="preserve"> imagen </w:t>
      </w:r>
      <w:proofErr w:type="spellStart"/>
      <w:r w:rsidR="00D34D05" w:rsidRPr="00C02B39">
        <w:rPr>
          <w:b/>
          <w:bCs/>
        </w:rPr>
        <w:t>buildaus</w:t>
      </w:r>
      <w:proofErr w:type="spellEnd"/>
      <w:r w:rsidR="00D34D05" w:rsidRPr="00C02B39">
        <w:rPr>
          <w:b/>
          <w:bCs/>
        </w:rPr>
        <w:t xml:space="preserve">: </w:t>
      </w:r>
    </w:p>
    <w:p w14:paraId="5E00BCD6" w14:textId="77777777" w:rsidR="00D34D05" w:rsidRDefault="00D34D05" w:rsidP="00AA6AFC">
      <w:pPr>
        <w:pStyle w:val="perus"/>
      </w:pPr>
    </w:p>
    <w:p w14:paraId="031BD14D" w14:textId="2C5EE410" w:rsidR="00D34D05" w:rsidRDefault="00D34D05" w:rsidP="00AA6AFC">
      <w:pPr>
        <w:pStyle w:val="perus"/>
      </w:pPr>
      <w:r w:rsidRPr="00D34D05">
        <w:drawing>
          <wp:inline distT="0" distB="0" distL="0" distR="0" wp14:anchorId="4D2596EE" wp14:editId="361BFB55">
            <wp:extent cx="4275190" cy="3543607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1418" w14:textId="77777777" w:rsidR="00D34D05" w:rsidRDefault="00D34D05" w:rsidP="00AA6AFC">
      <w:pPr>
        <w:pStyle w:val="perus"/>
      </w:pPr>
    </w:p>
    <w:p w14:paraId="0540B313" w14:textId="7AA68AD4" w:rsidR="00D34D05" w:rsidRDefault="00D34D05" w:rsidP="00AA6AFC">
      <w:pPr>
        <w:pStyle w:val="perus"/>
      </w:pPr>
      <w:r w:rsidRPr="00D34D05">
        <w:drawing>
          <wp:inline distT="0" distB="0" distL="0" distR="0" wp14:anchorId="6228D6E2" wp14:editId="5A15852D">
            <wp:extent cx="6299835" cy="2054860"/>
            <wp:effectExtent l="0" t="0" r="5715" b="254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FA39" w14:textId="77777777" w:rsidR="00D34D05" w:rsidRDefault="00D34D05" w:rsidP="00AA6AFC">
      <w:pPr>
        <w:pStyle w:val="perus"/>
      </w:pPr>
    </w:p>
    <w:p w14:paraId="3968A6B1" w14:textId="53A9D0A4" w:rsidR="00D34D05" w:rsidRPr="00C02B39" w:rsidRDefault="00D34D05" w:rsidP="00AA6AFC">
      <w:pPr>
        <w:pStyle w:val="perus"/>
        <w:rPr>
          <w:b/>
          <w:bCs/>
        </w:rPr>
      </w:pPr>
      <w:r w:rsidRPr="00C02B39">
        <w:rPr>
          <w:b/>
          <w:bCs/>
        </w:rPr>
        <w:t xml:space="preserve">kuvan suorittaminen: </w:t>
      </w:r>
    </w:p>
    <w:p w14:paraId="0CC2819B" w14:textId="77777777" w:rsidR="00D34D05" w:rsidRDefault="00D34D05" w:rsidP="00AA6AFC">
      <w:pPr>
        <w:pStyle w:val="perus"/>
      </w:pPr>
    </w:p>
    <w:p w14:paraId="0A32868D" w14:textId="29A508D5" w:rsidR="00D34D05" w:rsidRDefault="00D34D05" w:rsidP="00AA6AFC">
      <w:pPr>
        <w:pStyle w:val="perus"/>
      </w:pPr>
      <w:r w:rsidRPr="00D34D05">
        <w:lastRenderedPageBreak/>
        <w:drawing>
          <wp:inline distT="0" distB="0" distL="0" distR="0" wp14:anchorId="3B509C6F" wp14:editId="3926CEC3">
            <wp:extent cx="6299835" cy="3007995"/>
            <wp:effectExtent l="0" t="0" r="5715" b="190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1E3" w14:textId="77777777" w:rsidR="00D34D05" w:rsidRDefault="00D34D05" w:rsidP="00AA6AFC">
      <w:pPr>
        <w:pStyle w:val="perus"/>
      </w:pPr>
    </w:p>
    <w:p w14:paraId="6F2A5DE9" w14:textId="3DBC0FD2" w:rsidR="00D34D05" w:rsidRDefault="00D34D05" w:rsidP="00AA6AFC">
      <w:pPr>
        <w:pStyle w:val="perus"/>
      </w:pPr>
      <w:r w:rsidRPr="00D34D05">
        <w:drawing>
          <wp:inline distT="0" distB="0" distL="0" distR="0" wp14:anchorId="72B7B624" wp14:editId="3431179F">
            <wp:extent cx="6299835" cy="2054860"/>
            <wp:effectExtent l="0" t="0" r="5715" b="254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C372" w14:textId="77777777" w:rsidR="00D34D05" w:rsidRDefault="00D34D05" w:rsidP="00AA6AFC">
      <w:pPr>
        <w:pStyle w:val="perus"/>
      </w:pPr>
    </w:p>
    <w:p w14:paraId="4A95A708" w14:textId="1852A576" w:rsidR="00D34D05" w:rsidRDefault="00D34D05" w:rsidP="00AA6AFC">
      <w:pPr>
        <w:pStyle w:val="perus"/>
      </w:pPr>
      <w:r w:rsidRPr="00D34D05">
        <w:drawing>
          <wp:inline distT="0" distB="0" distL="0" distR="0" wp14:anchorId="35A25C1C" wp14:editId="3CFC3DED">
            <wp:extent cx="5288280" cy="2692913"/>
            <wp:effectExtent l="0" t="0" r="762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851" cy="26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BC4C" w14:textId="77777777" w:rsidR="00C02B39" w:rsidRDefault="00C02B39" w:rsidP="00AA6AFC">
      <w:pPr>
        <w:pStyle w:val="perus"/>
      </w:pPr>
    </w:p>
    <w:p w14:paraId="5AA8D146" w14:textId="61468F21" w:rsidR="00C02B39" w:rsidRDefault="00C02B39" w:rsidP="00AA6AFC">
      <w:pPr>
        <w:pStyle w:val="perus"/>
      </w:pPr>
    </w:p>
    <w:p w14:paraId="4DDF6B49" w14:textId="0CF993EC" w:rsidR="00C02B39" w:rsidRDefault="00243091" w:rsidP="00AA6AFC">
      <w:pPr>
        <w:pStyle w:val="perus"/>
        <w:rPr>
          <w:b/>
          <w:bCs/>
        </w:rPr>
      </w:pPr>
      <w:r>
        <w:rPr>
          <w:b/>
          <w:bCs/>
        </w:rPr>
        <w:lastRenderedPageBreak/>
        <w:t>Idea case -</w:t>
      </w:r>
      <w:proofErr w:type="spellStart"/>
      <w:r w:rsidR="00C02B39" w:rsidRPr="00C02B39">
        <w:rPr>
          <w:b/>
          <w:bCs/>
        </w:rPr>
        <w:t>Backend</w:t>
      </w:r>
      <w:proofErr w:type="spellEnd"/>
      <w:r w:rsidR="00C02B39" w:rsidRPr="00C02B39">
        <w:rPr>
          <w:b/>
          <w:bCs/>
        </w:rPr>
        <w:t xml:space="preserve"> </w:t>
      </w:r>
      <w:proofErr w:type="spellStart"/>
      <w:r w:rsidR="00C02B39" w:rsidRPr="00C02B39">
        <w:rPr>
          <w:b/>
          <w:bCs/>
        </w:rPr>
        <w:t>do</w:t>
      </w:r>
      <w:r w:rsidR="00C277D6">
        <w:rPr>
          <w:b/>
          <w:bCs/>
        </w:rPr>
        <w:t>c</w:t>
      </w:r>
      <w:r w:rsidR="00C02B39" w:rsidRPr="00C02B39">
        <w:rPr>
          <w:b/>
          <w:bCs/>
        </w:rPr>
        <w:t>kerointi</w:t>
      </w:r>
      <w:proofErr w:type="spellEnd"/>
      <w:r w:rsidR="00C02B39" w:rsidRPr="00C02B39">
        <w:rPr>
          <w:b/>
          <w:bCs/>
        </w:rPr>
        <w:t>:</w:t>
      </w:r>
    </w:p>
    <w:p w14:paraId="7BFB90A8" w14:textId="77777777" w:rsidR="00C02B39" w:rsidRDefault="00C02B39" w:rsidP="00AA6AFC">
      <w:pPr>
        <w:pStyle w:val="perus"/>
        <w:rPr>
          <w:b/>
          <w:bCs/>
        </w:rPr>
      </w:pPr>
    </w:p>
    <w:p w14:paraId="01529072" w14:textId="6C78702C" w:rsidR="00C02B39" w:rsidRDefault="00C02B39" w:rsidP="00AA6AFC">
      <w:pPr>
        <w:pStyle w:val="perus"/>
      </w:pPr>
      <w:r>
        <w:t xml:space="preserve">Kuvan rakentaminen: </w:t>
      </w:r>
    </w:p>
    <w:p w14:paraId="016B8DE9" w14:textId="3D418525" w:rsidR="00C02B39" w:rsidRDefault="00700D92" w:rsidP="00AA6AFC">
      <w:pPr>
        <w:pStyle w:val="perus"/>
      </w:pPr>
      <w:r w:rsidRPr="00700D92">
        <w:drawing>
          <wp:inline distT="0" distB="0" distL="0" distR="0" wp14:anchorId="159DC292" wp14:editId="603E249E">
            <wp:extent cx="3246401" cy="2834886"/>
            <wp:effectExtent l="0" t="0" r="0" b="3810"/>
            <wp:docPr id="9" name="Kuva 9" descr="Kuva, joka sisältää kohteen teksti, näyttö, kuvakaappaus, hope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, näyttö, kuvakaappaus, hopea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710" w14:textId="77777777" w:rsidR="00601007" w:rsidRDefault="00601007" w:rsidP="00AA6AFC">
      <w:pPr>
        <w:pStyle w:val="perus"/>
      </w:pPr>
    </w:p>
    <w:p w14:paraId="7A6BABB0" w14:textId="5B62A7DE" w:rsidR="00601007" w:rsidRDefault="00601007" w:rsidP="00AA6AFC">
      <w:pPr>
        <w:pStyle w:val="perus"/>
      </w:pPr>
      <w:r w:rsidRPr="00601007">
        <w:drawing>
          <wp:inline distT="0" distB="0" distL="0" distR="0" wp14:anchorId="72CEC729" wp14:editId="55248534">
            <wp:extent cx="6299835" cy="2002790"/>
            <wp:effectExtent l="0" t="0" r="5715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36CF" w14:textId="77777777" w:rsidR="00700D92" w:rsidRDefault="00700D92" w:rsidP="00AA6AFC">
      <w:pPr>
        <w:pStyle w:val="perus"/>
      </w:pPr>
    </w:p>
    <w:p w14:paraId="7FA223EA" w14:textId="3D00EDDA" w:rsidR="00700D92" w:rsidRDefault="00700D92" w:rsidP="00AA6AFC">
      <w:pPr>
        <w:pStyle w:val="perus"/>
      </w:pPr>
      <w:r>
        <w:t>Ja sen suorittaminen:</w:t>
      </w:r>
    </w:p>
    <w:p w14:paraId="0C102FE0" w14:textId="77777777" w:rsidR="00700D92" w:rsidRDefault="00700D92" w:rsidP="00AA6AFC">
      <w:pPr>
        <w:pStyle w:val="perus"/>
      </w:pPr>
    </w:p>
    <w:p w14:paraId="755F6DA9" w14:textId="6BFA2BB4" w:rsidR="00700D92" w:rsidRDefault="00CE29C8" w:rsidP="00AA6AFC">
      <w:pPr>
        <w:pStyle w:val="perus"/>
      </w:pPr>
      <w:r w:rsidRPr="00CE29C8">
        <w:drawing>
          <wp:inline distT="0" distB="0" distL="0" distR="0" wp14:anchorId="776B899B" wp14:editId="4C7E62F5">
            <wp:extent cx="6299835" cy="1398905"/>
            <wp:effectExtent l="0" t="0" r="5715" b="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A35C" w14:textId="77777777" w:rsidR="00243091" w:rsidRDefault="00243091" w:rsidP="00AA6AFC">
      <w:pPr>
        <w:pStyle w:val="perus"/>
      </w:pPr>
    </w:p>
    <w:p w14:paraId="0B17C004" w14:textId="62B12BE3" w:rsidR="00243091" w:rsidRPr="00C02B39" w:rsidRDefault="00243091" w:rsidP="00AA6AFC">
      <w:pPr>
        <w:pStyle w:val="perus"/>
      </w:pPr>
      <w:r w:rsidRPr="00243091">
        <w:drawing>
          <wp:inline distT="0" distB="0" distL="0" distR="0" wp14:anchorId="41ED8146" wp14:editId="00AE93F0">
            <wp:extent cx="6299835" cy="541020"/>
            <wp:effectExtent l="0" t="0" r="5715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91" w:rsidRPr="00C02B39" w:rsidSect="007D201C">
      <w:headerReference w:type="default" r:id="rId16"/>
      <w:footerReference w:type="default" r:id="rId17"/>
      <w:pgSz w:w="11906" w:h="16838" w:code="9"/>
      <w:pgMar w:top="567" w:right="851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C0DB" w14:textId="77777777" w:rsidR="00B06204" w:rsidRDefault="00B06204" w:rsidP="007D201C">
      <w:pPr>
        <w:spacing w:after="0" w:line="240" w:lineRule="auto"/>
      </w:pPr>
      <w:r>
        <w:separator/>
      </w:r>
    </w:p>
  </w:endnote>
  <w:endnote w:type="continuationSeparator" w:id="0">
    <w:p w14:paraId="0D4C36E3" w14:textId="77777777" w:rsidR="00B06204" w:rsidRDefault="00B06204" w:rsidP="007D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2ACA" w14:textId="77777777" w:rsidR="007D201C" w:rsidRDefault="00C277D6" w:rsidP="00AA6AFC">
    <w:pPr>
      <w:pStyle w:val="perus"/>
    </w:pPr>
    <w:r>
      <w:fldChar w:fldCharType="begin"/>
    </w:r>
    <w:r>
      <w:instrText xml:space="preserve"> FILENAME \* MERGEFORMAT </w:instrText>
    </w:r>
    <w:r>
      <w:fldChar w:fldCharType="separate"/>
    </w:r>
    <w:r w:rsidR="00B06204">
      <w:rPr>
        <w:noProof/>
      </w:rPr>
      <w:t>Asiakirja1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A58FC" w14:textId="77777777" w:rsidR="00B06204" w:rsidRDefault="00B06204" w:rsidP="007D201C">
      <w:pPr>
        <w:spacing w:after="0" w:line="240" w:lineRule="auto"/>
      </w:pPr>
      <w:r>
        <w:separator/>
      </w:r>
    </w:p>
  </w:footnote>
  <w:footnote w:type="continuationSeparator" w:id="0">
    <w:p w14:paraId="3BF3C463" w14:textId="77777777" w:rsidR="00B06204" w:rsidRDefault="00B06204" w:rsidP="007D2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0A61" w14:textId="644F11B9" w:rsidR="007D201C" w:rsidRDefault="00CA0DF9" w:rsidP="00AA6AFC">
    <w:pPr>
      <w:pStyle w:val="perus"/>
    </w:pPr>
    <w:r>
      <w:rPr>
        <w:b/>
        <w:bCs/>
      </w:rPr>
      <w:t>Haaga-Helia ammattikorkeakoulu</w:t>
    </w:r>
    <w:r w:rsidR="00E71F96">
      <w:tab/>
    </w:r>
    <w:r w:rsidR="00E71F96">
      <w:tab/>
    </w:r>
    <w:proofErr w:type="spellStart"/>
    <w:r w:rsidR="00243091">
      <w:rPr>
        <w:b/>
        <w:bCs/>
      </w:rPr>
      <w:t>Kontitus</w:t>
    </w:r>
    <w:proofErr w:type="spellEnd"/>
    <w:r w:rsidR="00D34D05">
      <w:rPr>
        <w:b/>
        <w:bCs/>
      </w:rPr>
      <w:tab/>
    </w:r>
    <w:r w:rsidR="00E71F96">
      <w:tab/>
    </w:r>
    <w:r w:rsidR="00E71F96">
      <w:tab/>
    </w:r>
    <w:r w:rsidR="00D45AC2">
      <w:fldChar w:fldCharType="begin"/>
    </w:r>
    <w:r w:rsidR="00D45AC2">
      <w:instrText xml:space="preserve"> PAGE   \* MERGEFORMAT </w:instrText>
    </w:r>
    <w:r w:rsidR="00D45AC2">
      <w:fldChar w:fldCharType="separate"/>
    </w:r>
    <w:r w:rsidR="00D45AC2">
      <w:rPr>
        <w:noProof/>
      </w:rPr>
      <w:t>1</w:t>
    </w:r>
    <w:r w:rsidR="00D45AC2">
      <w:fldChar w:fldCharType="end"/>
    </w:r>
    <w:r w:rsidR="00D45AC2">
      <w:t xml:space="preserve"> (</w:t>
    </w:r>
    <w:r w:rsidR="00C277D6">
      <w:fldChar w:fldCharType="begin"/>
    </w:r>
    <w:r w:rsidR="00C277D6">
      <w:instrText xml:space="preserve"> SECTIONPAGES   \* MERGEFORMAT </w:instrText>
    </w:r>
    <w:r w:rsidR="00C277D6">
      <w:fldChar w:fldCharType="separate"/>
    </w:r>
    <w:r w:rsidR="00C277D6">
      <w:rPr>
        <w:noProof/>
      </w:rPr>
      <w:t>3</w:t>
    </w:r>
    <w:r w:rsidR="00C277D6">
      <w:rPr>
        <w:noProof/>
      </w:rPr>
      <w:fldChar w:fldCharType="end"/>
    </w:r>
    <w:r w:rsidR="00D45AC2">
      <w:t>)</w:t>
    </w:r>
  </w:p>
  <w:p w14:paraId="2EAEE89B" w14:textId="77777777" w:rsidR="00CA0DF9" w:rsidRDefault="00CA0DF9" w:rsidP="00AA6AFC">
    <w:pPr>
      <w:pStyle w:val="perus"/>
    </w:pPr>
    <w:r>
      <w:t xml:space="preserve">Tietojenkäsittelyn koulutusohjelma, </w:t>
    </w:r>
    <w:proofErr w:type="spellStart"/>
    <w:r>
      <w:t>Tiko</w:t>
    </w:r>
    <w:proofErr w:type="spellEnd"/>
  </w:p>
  <w:p w14:paraId="071E5316" w14:textId="77777777" w:rsidR="00CA0DF9" w:rsidRDefault="00CA0DF9" w:rsidP="00AA6AFC">
    <w:pPr>
      <w:pStyle w:val="perus"/>
    </w:pPr>
    <w:r>
      <w:t>Miettinen Jaakko</w:t>
    </w:r>
  </w:p>
  <w:p w14:paraId="31661F20" w14:textId="3D1C9C89" w:rsidR="00E71F96" w:rsidRDefault="00E71F96" w:rsidP="00AA6AFC">
    <w:pPr>
      <w:pStyle w:val="perus"/>
    </w:pPr>
    <w:r>
      <w:tab/>
    </w:r>
    <w:r>
      <w:tab/>
    </w:r>
    <w:r>
      <w:tab/>
    </w:r>
    <w:r>
      <w:tab/>
    </w:r>
    <w:r w:rsidR="00D34D05">
      <w:fldChar w:fldCharType="begin"/>
    </w:r>
    <w:r w:rsidR="00D34D05">
      <w:instrText xml:space="preserve"> TIME \@ "d.M.yyyy" </w:instrText>
    </w:r>
    <w:r w:rsidR="00D34D05">
      <w:fldChar w:fldCharType="separate"/>
    </w:r>
    <w:r w:rsidR="00D34D05">
      <w:rPr>
        <w:noProof/>
      </w:rPr>
      <w:t>30.4.2023</w:t>
    </w:r>
    <w:r w:rsidR="00D34D05">
      <w:fldChar w:fldCharType="end"/>
    </w:r>
  </w:p>
  <w:p w14:paraId="35C4E7F1" w14:textId="77777777" w:rsidR="00E71F96" w:rsidRDefault="00E71F96" w:rsidP="00AA6AFC">
    <w:pPr>
      <w:pStyle w:val="perus"/>
    </w:pPr>
  </w:p>
  <w:p w14:paraId="5E02CFCE" w14:textId="77777777" w:rsidR="00E71F96" w:rsidRDefault="00E71F96" w:rsidP="00AA6AFC">
    <w:pPr>
      <w:pStyle w:val="perus"/>
    </w:pPr>
  </w:p>
  <w:p w14:paraId="2CEB0813" w14:textId="77777777" w:rsidR="00E71F96" w:rsidRDefault="00E71F96" w:rsidP="00AA6AFC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3403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 w16cid:durableId="204039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4"/>
    <w:rsid w:val="00243091"/>
    <w:rsid w:val="002D5688"/>
    <w:rsid w:val="00482F0F"/>
    <w:rsid w:val="004D0679"/>
    <w:rsid w:val="00532DD6"/>
    <w:rsid w:val="005C4299"/>
    <w:rsid w:val="00601007"/>
    <w:rsid w:val="00700D92"/>
    <w:rsid w:val="00797C13"/>
    <w:rsid w:val="007D201C"/>
    <w:rsid w:val="00832DAD"/>
    <w:rsid w:val="009E64E8"/>
    <w:rsid w:val="00AA6AFC"/>
    <w:rsid w:val="00B06204"/>
    <w:rsid w:val="00B808E5"/>
    <w:rsid w:val="00C02B39"/>
    <w:rsid w:val="00C277D6"/>
    <w:rsid w:val="00CA0DF9"/>
    <w:rsid w:val="00CE29C8"/>
    <w:rsid w:val="00D34D05"/>
    <w:rsid w:val="00D45AC2"/>
    <w:rsid w:val="00D61E66"/>
    <w:rsid w:val="00E7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C1BE"/>
  <w15:chartTrackingRefBased/>
  <w15:docId w15:val="{11F7CFEB-E693-41E6-B179-F75D028C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</w:style>
  <w:style w:type="paragraph" w:styleId="Otsikko1">
    <w:name w:val="heading 1"/>
    <w:basedOn w:val="perus"/>
    <w:next w:val="sisennys"/>
    <w:link w:val="Otsikko1Char"/>
    <w:uiPriority w:val="9"/>
    <w:qFormat/>
    <w:rsid w:val="009E64E8"/>
    <w:pPr>
      <w:keepNext/>
      <w:keepLines/>
      <w:numPr>
        <w:numId w:val="1"/>
      </w:numPr>
      <w:spacing w:after="240"/>
      <w:ind w:left="431" w:hanging="431"/>
      <w:outlineLvl w:val="0"/>
    </w:pPr>
    <w:rPr>
      <w:rFonts w:eastAsiaTheme="majorEastAsia" w:cstheme="majorBidi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rsid w:val="009E64E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E64E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E64E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E64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E64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E64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E64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E64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D20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D201C"/>
  </w:style>
  <w:style w:type="paragraph" w:styleId="Alatunniste">
    <w:name w:val="footer"/>
    <w:basedOn w:val="Normaali"/>
    <w:link w:val="AlatunnisteChar"/>
    <w:uiPriority w:val="99"/>
    <w:unhideWhenUsed/>
    <w:rsid w:val="007D20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D201C"/>
  </w:style>
  <w:style w:type="paragraph" w:customStyle="1" w:styleId="perus">
    <w:name w:val="perus"/>
    <w:basedOn w:val="Normaali"/>
    <w:link w:val="perusChar"/>
    <w:qFormat/>
    <w:rsid w:val="00D61E66"/>
    <w:pPr>
      <w:spacing w:after="0" w:line="240" w:lineRule="auto"/>
    </w:pPr>
    <w:rPr>
      <w:rFonts w:ascii="Arial" w:hAnsi="Arial"/>
    </w:rPr>
  </w:style>
  <w:style w:type="paragraph" w:customStyle="1" w:styleId="sisennys">
    <w:name w:val="sisennys"/>
    <w:basedOn w:val="perus"/>
    <w:link w:val="sisennysChar"/>
    <w:qFormat/>
    <w:rsid w:val="00832DAD"/>
    <w:pPr>
      <w:spacing w:after="240"/>
      <w:ind w:left="2608"/>
    </w:pPr>
  </w:style>
  <w:style w:type="character" w:customStyle="1" w:styleId="perusChar">
    <w:name w:val="perus Char"/>
    <w:basedOn w:val="Kappaleenoletusfontti"/>
    <w:link w:val="perus"/>
    <w:rsid w:val="00D61E66"/>
    <w:rPr>
      <w:rFonts w:ascii="Arial" w:hAnsi="Arial"/>
    </w:rPr>
  </w:style>
  <w:style w:type="paragraph" w:customStyle="1" w:styleId="riippuva">
    <w:name w:val="riippuva"/>
    <w:basedOn w:val="perus"/>
    <w:link w:val="riippuvaChar"/>
    <w:qFormat/>
    <w:rsid w:val="00832DAD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832DAD"/>
    <w:rPr>
      <w:rFonts w:ascii="Garamond" w:hAnsi="Garamond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9E64E8"/>
    <w:rPr>
      <w:rFonts w:ascii="Garamond" w:eastAsiaTheme="majorEastAsia" w:hAnsi="Garamond" w:cstheme="majorBidi"/>
      <w:sz w:val="24"/>
      <w:szCs w:val="32"/>
    </w:rPr>
  </w:style>
  <w:style w:type="character" w:customStyle="1" w:styleId="riippuvaChar">
    <w:name w:val="riippuva Char"/>
    <w:basedOn w:val="perusChar"/>
    <w:link w:val="riippuva"/>
    <w:rsid w:val="00832DAD"/>
    <w:rPr>
      <w:rFonts w:ascii="Garamond" w:hAnsi="Garamond"/>
      <w:sz w:val="24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E6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E6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E64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E64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E64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E64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E64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E64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akk\OneDrive\Tiedostot\ty&#246;v&#228;linneet%20myynnin%20ja%20palvelun%20ymp&#228;rist&#246;ss&#228;\pohja3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FD758CB24E34E977097FB3DEDA1AF" ma:contentTypeVersion="13" ma:contentTypeDescription="Create a new document." ma:contentTypeScope="" ma:versionID="5203450ffeb4681b916113d6b3bcc5b3">
  <xsd:schema xmlns:xsd="http://www.w3.org/2001/XMLSchema" xmlns:xs="http://www.w3.org/2001/XMLSchema" xmlns:p="http://schemas.microsoft.com/office/2006/metadata/properties" xmlns:ns2="739ac0ff-8ac1-4a39-9222-1a143742cd20" xmlns:ns3="0b3f8f6d-dc8d-4076-ae37-9bbd8f8c2dbf" targetNamespace="http://schemas.microsoft.com/office/2006/metadata/properties" ma:root="true" ma:fieldsID="558f70dcc3d1cc203dd81c6606e6ce18" ns2:_="" ns3:_="">
    <xsd:import namespace="739ac0ff-8ac1-4a39-9222-1a143742cd20"/>
    <xsd:import namespace="0b3f8f6d-dc8d-4076-ae37-9bbd8f8c2d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ac0ff-8ac1-4a39-9222-1a143742cd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f8f6d-dc8d-4076-ae37-9bbd8f8c2d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29bd1-d922-4380-95ac-a5311a95ab59}" ma:internalName="TaxCatchAll" ma:showField="CatchAllData" ma:web="0b3f8f6d-dc8d-4076-ae37-9bbd8f8c2d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ac0ff-8ac1-4a39-9222-1a143742cd20">
      <Terms xmlns="http://schemas.microsoft.com/office/infopath/2007/PartnerControls"/>
    </lcf76f155ced4ddcb4097134ff3c332f>
    <ReferenceId xmlns="739ac0ff-8ac1-4a39-9222-1a143742cd20" xsi:nil="true"/>
    <TaxCatchAll xmlns="0b3f8f6d-dc8d-4076-ae37-9bbd8f8c2dbf" xsi:nil="true"/>
  </documentManagement>
</p:properties>
</file>

<file path=customXml/itemProps1.xml><?xml version="1.0" encoding="utf-8"?>
<ds:datastoreItem xmlns:ds="http://schemas.openxmlformats.org/officeDocument/2006/customXml" ds:itemID="{FC234088-B106-434C-9B98-B36C999058C0}"/>
</file>

<file path=customXml/itemProps2.xml><?xml version="1.0" encoding="utf-8"?>
<ds:datastoreItem xmlns:ds="http://schemas.openxmlformats.org/officeDocument/2006/customXml" ds:itemID="{7C79BDAF-6A80-4D63-B8FF-BDF5298E6B78}"/>
</file>

<file path=customXml/itemProps3.xml><?xml version="1.0" encoding="utf-8"?>
<ds:datastoreItem xmlns:ds="http://schemas.openxmlformats.org/officeDocument/2006/customXml" ds:itemID="{B0D0DDC5-6AA3-4D94-80F7-EEBD89ACE42B}"/>
</file>

<file path=docProps/app.xml><?xml version="1.0" encoding="utf-8"?>
<Properties xmlns="http://schemas.openxmlformats.org/officeDocument/2006/extended-properties" xmlns:vt="http://schemas.openxmlformats.org/officeDocument/2006/docPropsVTypes">
  <Template>pohja3</Template>
  <TotalTime>31</TotalTime>
  <Pages>3</Pages>
  <Words>17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Miettinen</dc:creator>
  <cp:keywords/>
  <dc:description/>
  <cp:lastModifiedBy>Jaakko Miettinen</cp:lastModifiedBy>
  <cp:revision>8</cp:revision>
  <dcterms:created xsi:type="dcterms:W3CDTF">2023-04-30T00:09:00Z</dcterms:created>
  <dcterms:modified xsi:type="dcterms:W3CDTF">2023-04-30T01:22:00Z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0x0101008F0FD758CB24E34E977097FB3DEDA1AF</vt:lpwstr>
  </property>
</Properties>
</file>